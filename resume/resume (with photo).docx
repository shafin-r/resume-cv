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DA36" w14:textId="45240A30" w:rsidR="339651AB" w:rsidRPr="00F9176F" w:rsidRDefault="0026467E" w:rsidP="00F9176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2ED583" wp14:editId="543B0B5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43023" cy="1055058"/>
            <wp:effectExtent l="0" t="0" r="5080" b="0"/>
            <wp:wrapNone/>
            <wp:docPr id="55163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1497" name="Picture 5516314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023" cy="1055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752200065"/>
          <w:placeholder>
            <w:docPart w:val="B828A66C230B4369BC3C2E0AB8B2E890"/>
          </w:placeholder>
          <w15:appearance w15:val="hidden"/>
        </w:sdtPr>
        <w:sdtContent>
          <w:r w:rsidR="00F02711" w:rsidRPr="002711D1">
            <w:rPr>
              <w:rFonts w:ascii="Aptos" w:hAnsi="Aptos"/>
            </w:rPr>
            <w:t>Md.Safinur Rahman</w:t>
          </w:r>
        </w:sdtContent>
      </w:sdt>
      <w:r w:rsidR="00F9176F" w:rsidRPr="00F9176F">
        <w:t xml:space="preserve"> </w:t>
      </w:r>
    </w:p>
    <w:p w14:paraId="4ABF41CD" w14:textId="7156303B" w:rsidR="00DC490D" w:rsidRPr="002711D1" w:rsidRDefault="00000000" w:rsidP="002073B6">
      <w:pPr>
        <w:pStyle w:val="ContactInfo"/>
        <w:rPr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sz w:val="22"/>
            <w:szCs w:val="28"/>
          </w:rPr>
          <w:id w:val="1088194590"/>
          <w:placeholder>
            <w:docPart w:val="654F6104BC1B49AFBB8B7A70133EF0E8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shafin808s@gmail.com</w:t>
          </w:r>
        </w:sdtContent>
      </w:sdt>
      <w:r w:rsidR="339651AB" w:rsidRPr="002711D1">
        <w:rPr>
          <w:rFonts w:ascii="Century Schoolbook" w:hAnsi="Century Schoolbook"/>
          <w:sz w:val="22"/>
          <w:szCs w:val="28"/>
        </w:rPr>
        <w:t xml:space="preserve">  •  </w:t>
      </w:r>
      <w:sdt>
        <w:sdtPr>
          <w:rPr>
            <w:rFonts w:ascii="Century Schoolbook" w:hAnsi="Century Schoolbook"/>
            <w:sz w:val="22"/>
            <w:szCs w:val="28"/>
          </w:rPr>
          <w:id w:val="249624552"/>
          <w:placeholder>
            <w:docPart w:val="907E03765B8C4E0F8658F66252154B41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+88015312-63043</w:t>
          </w:r>
        </w:sdtContent>
      </w:sdt>
      <w:r w:rsidR="5137D887" w:rsidRPr="002711D1">
        <w:rPr>
          <w:rFonts w:ascii="Century Schoolbook" w:hAnsi="Century Schoolbook"/>
          <w:sz w:val="22"/>
          <w:szCs w:val="28"/>
        </w:rPr>
        <w:t xml:space="preserve"> </w:t>
      </w:r>
      <w:r w:rsidR="339651AB" w:rsidRPr="002711D1">
        <w:rPr>
          <w:rFonts w:ascii="Century Schoolbook" w:hAnsi="Century Schoolbook"/>
          <w:sz w:val="22"/>
          <w:szCs w:val="28"/>
        </w:rPr>
        <w:t xml:space="preserve">•  </w:t>
      </w:r>
      <w:sdt>
        <w:sdtPr>
          <w:rPr>
            <w:rFonts w:ascii="Century Schoolbook" w:hAnsi="Century Schoolbook"/>
            <w:sz w:val="22"/>
            <w:szCs w:val="28"/>
          </w:rPr>
          <w:id w:val="-769853447"/>
          <w:placeholder>
            <w:docPart w:val="0EA6BA98B41B452691CCB956EC044241"/>
          </w:placeholder>
          <w15:appearance w15:val="hidden"/>
        </w:sdtPr>
        <w:sdtContent>
          <w:r w:rsidR="00F02711" w:rsidRPr="002711D1">
            <w:rPr>
              <w:rFonts w:ascii="Century Schoolbook" w:hAnsi="Century Schoolbook"/>
              <w:sz w:val="22"/>
              <w:szCs w:val="28"/>
            </w:rPr>
            <w:t>shafin-rahman.vercel.app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5C54A74" w14:textId="77777777" w:rsidTr="000B4CAB">
        <w:tc>
          <w:tcPr>
            <w:tcW w:w="9360" w:type="dxa"/>
          </w:tcPr>
          <w:p w14:paraId="264C3CCD" w14:textId="77777777" w:rsidR="00316C32" w:rsidRPr="002711D1" w:rsidRDefault="00000000" w:rsidP="005303C3">
            <w:pPr>
              <w:pStyle w:val="Heading2"/>
              <w:rPr>
                <w:rFonts w:ascii="Century Schoolbook" w:hAnsi="Century Schoolbook"/>
              </w:rPr>
            </w:pPr>
            <w:sdt>
              <w:sdtPr>
                <w:rPr>
                  <w:rFonts w:ascii="Century Schoolbook" w:hAnsi="Century Schoolbook"/>
                  <w:sz w:val="24"/>
                  <w:szCs w:val="36"/>
                </w:rPr>
                <w:id w:val="1641067621"/>
                <w:placeholder>
                  <w:docPart w:val="23E5766612AD494A9244B8EF65729148"/>
                </w:placeholder>
                <w:showingPlcHdr/>
                <w15:appearance w15:val="hidden"/>
              </w:sdtPr>
              <w:sdtContent>
                <w:r w:rsidR="00316C32" w:rsidRPr="002711D1">
                  <w:rPr>
                    <w:rFonts w:ascii="Century Schoolbook" w:hAnsi="Century Schoolbook"/>
                    <w:sz w:val="24"/>
                    <w:szCs w:val="36"/>
                  </w:rPr>
                  <w:t>Education</w:t>
                </w:r>
              </w:sdtContent>
            </w:sdt>
            <w:r w:rsidR="00316C32" w:rsidRPr="002711D1">
              <w:rPr>
                <w:rFonts w:ascii="Century Schoolbook" w:hAnsi="Century Schoolbook"/>
                <w:sz w:val="24"/>
                <w:szCs w:val="36"/>
              </w:rPr>
              <w:t xml:space="preserve"> </w:t>
            </w:r>
          </w:p>
        </w:tc>
      </w:tr>
    </w:tbl>
    <w:p w14:paraId="0CC63702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2711D1" w14:paraId="24E98D3A" w14:textId="77777777" w:rsidTr="00316C32">
        <w:trPr>
          <w:trHeight w:val="265"/>
        </w:trPr>
        <w:tc>
          <w:tcPr>
            <w:tcW w:w="7510" w:type="dxa"/>
          </w:tcPr>
          <w:p w14:paraId="2B390CAA" w14:textId="2C33A613" w:rsidR="004D6840" w:rsidRPr="002711D1" w:rsidRDefault="00E73A94" w:rsidP="002711D1">
            <w:pPr>
              <w:spacing w:line="276" w:lineRule="auto"/>
              <w:rPr>
                <w:rFonts w:ascii="Century Schoolbook" w:hAnsi="Century Schoolbook"/>
                <w:szCs w:val="20"/>
              </w:rPr>
            </w:pPr>
            <w:r w:rsidRPr="002711D1">
              <w:rPr>
                <w:rFonts w:ascii="Century Schoolbook" w:hAnsi="Century Schoolbook"/>
                <w:sz w:val="22"/>
                <w:szCs w:val="28"/>
              </w:rPr>
              <w:t>Bachelor of Science, Computer Science and Engineering</w:t>
            </w:r>
          </w:p>
        </w:tc>
        <w:tc>
          <w:tcPr>
            <w:tcW w:w="1885" w:type="dxa"/>
          </w:tcPr>
          <w:p w14:paraId="46A78D6E" w14:textId="462ABBC1" w:rsidR="004D6840" w:rsidRPr="002711D1" w:rsidRDefault="00000000" w:rsidP="002711D1">
            <w:pPr>
              <w:spacing w:line="276" w:lineRule="auto"/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2025473700"/>
                <w:placeholder>
                  <w:docPart w:val="4020E10E56434078A41AD28CF863A760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2"/>
                    <w:szCs w:val="28"/>
                  </w:rPr>
                  <w:t>2025</w:t>
                </w:r>
              </w:sdtContent>
            </w:sdt>
            <w:r w:rsidR="00F9176F" w:rsidRPr="002711D1">
              <w:rPr>
                <w:rFonts w:ascii="Century Schoolbook" w:hAnsi="Century Schoolbook"/>
                <w:sz w:val="22"/>
                <w:szCs w:val="28"/>
              </w:rPr>
              <w:t xml:space="preserve"> </w:t>
            </w:r>
          </w:p>
        </w:tc>
      </w:tr>
    </w:tbl>
    <w:p w14:paraId="2F50C62B" w14:textId="57F8A155" w:rsidR="002711D1" w:rsidRPr="002711D1" w:rsidRDefault="00E73A94" w:rsidP="002711D1">
      <w:pPr>
        <w:pStyle w:val="Collegeinfo"/>
        <w:numPr>
          <w:ilvl w:val="0"/>
          <w:numId w:val="20"/>
        </w:numPr>
        <w:spacing w:line="360" w:lineRule="auto"/>
        <w:rPr>
          <w:rFonts w:ascii="Century Schoolbook" w:hAnsi="Century Schoolbook"/>
          <w:sz w:val="22"/>
          <w:szCs w:val="28"/>
        </w:rPr>
      </w:pPr>
      <w:r w:rsidRPr="002711D1">
        <w:rPr>
          <w:rFonts w:ascii="Century Schoolbook" w:hAnsi="Century Schoolbook"/>
          <w:sz w:val="22"/>
          <w:szCs w:val="28"/>
        </w:rPr>
        <w:t>East West University, Dhaka, Bangladesh</w:t>
      </w:r>
    </w:p>
    <w:p w14:paraId="10019959" w14:textId="28490558" w:rsidR="00DC490D" w:rsidRPr="002711D1" w:rsidRDefault="00000000" w:rsidP="002711D1">
      <w:pPr>
        <w:pStyle w:val="Collegeinfo"/>
        <w:spacing w:line="360" w:lineRule="auto"/>
        <w:ind w:left="0"/>
        <w:rPr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sz w:val="22"/>
            <w:szCs w:val="28"/>
          </w:rPr>
          <w:id w:val="1524516066"/>
          <w:placeholder>
            <w:docPart w:val="09401184C4AD4B04B0E510D26FAACB7F"/>
          </w:placeholder>
          <w:showingPlcHdr/>
          <w15:appearance w15:val="hidden"/>
        </w:sdtPr>
        <w:sdtContent>
          <w:r w:rsidR="000B4CAB" w:rsidRPr="002711D1">
            <w:rPr>
              <w:rFonts w:ascii="Century Schoolbook" w:hAnsi="Century Schoolbook"/>
              <w:b/>
              <w:bCs/>
              <w:sz w:val="22"/>
              <w:szCs w:val="28"/>
            </w:rPr>
            <w:t>Relevant course work:</w:t>
          </w:r>
        </w:sdtContent>
      </w:sdt>
      <w:r w:rsidR="000B4CAB" w:rsidRPr="002711D1">
        <w:rPr>
          <w:rFonts w:ascii="Century Schoolbook" w:hAnsi="Century Schoolbook"/>
          <w:sz w:val="22"/>
          <w:szCs w:val="28"/>
        </w:rPr>
        <w:t xml:space="preserve"> </w:t>
      </w:r>
      <w:r w:rsidR="00F02711" w:rsidRPr="002711D1">
        <w:rPr>
          <w:rFonts w:ascii="Century Schoolbook" w:hAnsi="Century Schoolbook"/>
          <w:sz w:val="22"/>
          <w:szCs w:val="28"/>
        </w:rPr>
        <w:t>Computer Algorithms, Statistics for Data Science, Data Mining, Computer Graphics, Digital Image Processing, Web Programming, Information System Analysis and Design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A6637C1" w14:textId="77777777" w:rsidTr="000B4CAB">
        <w:tc>
          <w:tcPr>
            <w:tcW w:w="9360" w:type="dxa"/>
          </w:tcPr>
          <w:p w14:paraId="2864B450" w14:textId="258422CF" w:rsidR="00316C32" w:rsidRPr="00316C32" w:rsidRDefault="00000000" w:rsidP="00191303">
            <w:pPr>
              <w:pStyle w:val="Heading2"/>
            </w:pPr>
            <w:sdt>
              <w:sdtPr>
                <w:rPr>
                  <w:sz w:val="24"/>
                  <w:szCs w:val="36"/>
                </w:rPr>
                <w:id w:val="-175196576"/>
                <w:placeholder>
                  <w:docPart w:val="5C476F012DD34A6A9CC83062BBA55A31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4"/>
                    <w:szCs w:val="36"/>
                  </w:rPr>
                  <w:t>Research thesis</w:t>
                </w:r>
              </w:sdtContent>
            </w:sdt>
            <w:r w:rsidR="00316C32" w:rsidRPr="002711D1">
              <w:rPr>
                <w:sz w:val="24"/>
                <w:szCs w:val="36"/>
              </w:rPr>
              <w:t xml:space="preserve"> </w:t>
            </w:r>
          </w:p>
        </w:tc>
      </w:tr>
    </w:tbl>
    <w:p w14:paraId="7E75C705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3"/>
        <w:gridCol w:w="1887"/>
      </w:tblGrid>
      <w:tr w:rsidR="007D1F1C" w:rsidRPr="002711D1" w14:paraId="517CE0A9" w14:textId="77777777" w:rsidTr="342F38E0">
        <w:trPr>
          <w:trHeight w:val="263"/>
        </w:trPr>
        <w:tc>
          <w:tcPr>
            <w:tcW w:w="7520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Century Schoolbook" w:hAnsi="Century Schoolbook"/>
                <w:sz w:val="22"/>
                <w:szCs w:val="28"/>
              </w:rPr>
              <w:id w:val="-1496251119"/>
              <w:placeholder>
                <w:docPart w:val="3CE2F8EB41A245618BC203F3282D6E35"/>
              </w:placeholder>
              <w15:appearance w15:val="hidden"/>
            </w:sdtPr>
            <w:sdtEndPr>
              <w:rPr>
                <w:b w:val="0"/>
              </w:rPr>
            </w:sdtEndPr>
            <w:sdtContent>
              <w:p w14:paraId="57825578" w14:textId="77777777" w:rsidR="00F02711" w:rsidRPr="002711D1" w:rsidRDefault="00F02711" w:rsidP="00662603">
                <w:pPr>
                  <w:rPr>
                    <w:rFonts w:ascii="Century Schoolbook" w:hAnsi="Century Schoolbook"/>
                    <w:sz w:val="22"/>
                    <w:szCs w:val="28"/>
                  </w:rPr>
                </w:pPr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Designing and Developing an Automated Event Classification System for Bangla News Texts</w:t>
                </w:r>
              </w:p>
              <w:p w14:paraId="0760F7D7" w14:textId="10314399" w:rsidR="007D1F1C" w:rsidRPr="002711D1" w:rsidRDefault="00F02711" w:rsidP="00F02711">
                <w:pPr>
                  <w:pStyle w:val="ListParagraph"/>
                  <w:numPr>
                    <w:ilvl w:val="0"/>
                    <w:numId w:val="19"/>
                  </w:numPr>
                  <w:rPr>
                    <w:rFonts w:ascii="Century Schoolbook" w:hAnsi="Century Schoolbook"/>
                    <w:sz w:val="22"/>
                    <w:szCs w:val="28"/>
                  </w:rPr>
                </w:pPr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Developed a capstone project in partial fulfillment of the requirements for the degree of Bachelor of Science in Computer Science and Engineering.</w:t>
                </w:r>
              </w:p>
            </w:sdtContent>
          </w:sdt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2E10B1AC" w14:textId="47C96112" w:rsidR="007D1F1C" w:rsidRPr="002711D1" w:rsidRDefault="00000000" w:rsidP="00662603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177940288"/>
                <w:placeholder>
                  <w:docPart w:val="231110E26FBA45ADB385433A83E851B1"/>
                </w:placeholder>
                <w15:appearance w15:val="hidden"/>
              </w:sdtPr>
              <w:sdtContent>
                <w:r w:rsidR="00F02711" w:rsidRPr="002711D1">
                  <w:rPr>
                    <w:rFonts w:ascii="Century Schoolbook" w:hAnsi="Century Schoolbook"/>
                    <w:sz w:val="22"/>
                    <w:szCs w:val="28"/>
                  </w:rPr>
                  <w:t>2024</w:t>
                </w:r>
              </w:sdtContent>
            </w:sdt>
          </w:p>
        </w:tc>
      </w:tr>
      <w:tr w:rsidR="00F02711" w:rsidRPr="002711D1" w14:paraId="3B8BD11C" w14:textId="77777777" w:rsidTr="00F962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C1EF702" w14:textId="622838E1" w:rsidR="00F02711" w:rsidRPr="002711D1" w:rsidRDefault="00000000" w:rsidP="00F962E0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688344823"/>
                <w:placeholder>
                  <w:docPart w:val="7D2C331C313546C8A9E2103D63C6EB04"/>
                </w:placeholder>
                <w15:appearance w15:val="hidden"/>
              </w:sdtPr>
              <w:sdtEndPr>
                <w:rPr>
                  <w:rFonts w:eastAsiaTheme="majorEastAsia" w:cstheme="majorBidi"/>
                  <w:b w:val="0"/>
                  <w:i/>
                  <w:color w:val="auto"/>
                  <w:szCs w:val="32"/>
                </w:rPr>
              </w:sdtEndPr>
              <w:sdtContent>
                <w:sdt>
                  <w:sdtPr>
                    <w:rPr>
                      <w:rFonts w:ascii="Century Schoolbook" w:hAnsi="Century Schoolbook"/>
                      <w:sz w:val="22"/>
                      <w:szCs w:val="28"/>
                    </w:rPr>
                    <w:id w:val="-2126612732"/>
                    <w:placeholder>
                      <w:docPart w:val="1099BA8082AD430CB7EEBC0CDE7908DF"/>
                    </w:placeholder>
                    <w:showingPlcHdr/>
                    <w15:appearance w15:val="hidden"/>
                  </w:sdtPr>
                  <w:sdtContent>
                    <w:r w:rsidR="00F02711" w:rsidRPr="002711D1">
                      <w:rPr>
                        <w:rFonts w:ascii="Century Schoolbook" w:hAnsi="Century Schoolbook"/>
                        <w:sz w:val="22"/>
                        <w:szCs w:val="28"/>
                      </w:rPr>
                      <w:t>Activity</w:t>
                    </w:r>
                  </w:sdtContent>
                </w:sdt>
              </w:sdtContent>
            </w:sdt>
          </w:p>
        </w:tc>
        <w:tc>
          <w:tcPr>
            <w:tcW w:w="1900" w:type="dxa"/>
            <w:gridSpan w:val="2"/>
            <w:tcBorders>
              <w:top w:val="nil"/>
              <w:bottom w:val="nil"/>
              <w:right w:val="nil"/>
            </w:tcBorders>
          </w:tcPr>
          <w:p w14:paraId="0AF6DD13" w14:textId="1A64C882" w:rsidR="00F02711" w:rsidRPr="002711D1" w:rsidRDefault="00F02711" w:rsidP="00F962E0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1037397731"/>
                <w:placeholder>
                  <w:docPart w:val="693AECEE1AC24D3B9EC8686E26F9849C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263500186"/>
        <w:placeholder>
          <w:docPart w:val="25303126433D42AABC689162DF43DEB5"/>
        </w:placeholder>
        <w15:appearance w15:val="hidden"/>
      </w:sdtPr>
      <w:sdtContent>
        <w:p w14:paraId="5DD91F44" w14:textId="38D6CEF3" w:rsidR="00F02711" w:rsidRPr="002711D1" w:rsidRDefault="00F02711" w:rsidP="00F0271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I developed the web application that hosted our custom supervised machine learning models</w:t>
          </w:r>
          <w:r w:rsidR="005470DD">
            <w:rPr>
              <w:rFonts w:ascii="Century Schoolbook" w:hAnsi="Century Schoolbook"/>
              <w:sz w:val="22"/>
              <w:szCs w:val="28"/>
            </w:rPr>
            <w:t xml:space="preserve"> which are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trained on hundreds of thousands of </w:t>
          </w:r>
          <w:r w:rsidR="005470DD">
            <w:rPr>
              <w:rFonts w:ascii="Century Schoolbook" w:hAnsi="Century Schoolbook"/>
              <w:sz w:val="22"/>
              <w:szCs w:val="28"/>
            </w:rPr>
            <w:t>Bengali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News </w:t>
          </w:r>
          <w:r w:rsidR="005470DD">
            <w:rPr>
              <w:rFonts w:ascii="Century Schoolbook" w:hAnsi="Century Schoolbook"/>
              <w:sz w:val="22"/>
              <w:szCs w:val="28"/>
            </w:rPr>
            <w:t>Corpora</w:t>
          </w:r>
          <w:r w:rsidRPr="002711D1">
            <w:rPr>
              <w:rFonts w:ascii="Century Schoolbook" w:hAnsi="Century Schoolbook"/>
              <w:sz w:val="22"/>
              <w:szCs w:val="28"/>
            </w:rPr>
            <w:t xml:space="preserve"> from various sources.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F02711" w:rsidRPr="002711D1" w14:paraId="38ACD64A" w14:textId="77777777" w:rsidTr="00F962E0">
        <w:trPr>
          <w:trHeight w:val="264"/>
        </w:trPr>
        <w:tc>
          <w:tcPr>
            <w:tcW w:w="7507" w:type="dxa"/>
          </w:tcPr>
          <w:p w14:paraId="6D9152EF" w14:textId="77777777" w:rsidR="00F02711" w:rsidRPr="002711D1" w:rsidRDefault="00F02711" w:rsidP="00F962E0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308903759"/>
                <w:placeholder>
                  <w:docPart w:val="4CAD52C6A42442CD8091087A131FD8A1"/>
                </w:placeholder>
                <w:showingPlcHdr/>
                <w15:appearance w15:val="hidden"/>
              </w:sdtPr>
              <w:sdtContent>
                <w:r w:rsidRPr="002711D1">
                  <w:rPr>
                    <w:rFonts w:ascii="Century Schoolbook" w:hAnsi="Century Schoolbook"/>
                    <w:sz w:val="22"/>
                    <w:szCs w:val="28"/>
                  </w:rPr>
                  <w:t>Leadership experience</w:t>
                </w:r>
              </w:sdtContent>
            </w:sdt>
          </w:p>
        </w:tc>
        <w:tc>
          <w:tcPr>
            <w:tcW w:w="1900" w:type="dxa"/>
          </w:tcPr>
          <w:p w14:paraId="7B2795DA" w14:textId="3E83BE5B" w:rsidR="00F02711" w:rsidRPr="002711D1" w:rsidRDefault="00F02711" w:rsidP="00F962E0">
            <w:pPr>
              <w:jc w:val="right"/>
              <w:rPr>
                <w:rFonts w:ascii="Century Schoolbook" w:hAnsi="Century Schoolbook"/>
                <w:sz w:val="22"/>
                <w:szCs w:val="22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1735279886"/>
                <w:placeholder>
                  <w:docPart w:val="A2C122299BCA4A748F082D3827C81815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792094380"/>
        <w:placeholder>
          <w:docPart w:val="683783F997004095961FE2579FC18765"/>
        </w:placeholder>
        <w15:appearance w15:val="hidden"/>
      </w:sdtPr>
      <w:sdtContent>
        <w:p w14:paraId="462110C1" w14:textId="3B671461" w:rsidR="00E73A94" w:rsidRPr="002711D1" w:rsidRDefault="00F02711" w:rsidP="002711D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 xml:space="preserve">I lead my team with regards to how the product of the research should be developed along with devising a solid business plan to market the product as a Software-as-a-Service (SaaS) technology platform capable of providing both b2c and b2b business </w:t>
          </w:r>
          <w:r w:rsidR="00E73A94" w:rsidRPr="002711D1">
            <w:rPr>
              <w:rFonts w:ascii="Century Schoolbook" w:hAnsi="Century Schoolbook"/>
              <w:sz w:val="22"/>
              <w:szCs w:val="28"/>
            </w:rPr>
            <w:t>opportunities</w:t>
          </w:r>
          <w:r w:rsidRPr="002711D1">
            <w:rPr>
              <w:rFonts w:ascii="Century Schoolbook" w:hAnsi="Century Schoolbook"/>
              <w:sz w:val="22"/>
              <w:szCs w:val="28"/>
            </w:rPr>
            <w:t>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793D37D3" w14:textId="77777777" w:rsidTr="000B4CAB">
        <w:tc>
          <w:tcPr>
            <w:tcW w:w="9360" w:type="dxa"/>
          </w:tcPr>
          <w:p w14:paraId="1049C5FD" w14:textId="1F8C6A3B" w:rsidR="00316C32" w:rsidRPr="00316C32" w:rsidRDefault="00000000" w:rsidP="002711D1">
            <w:pPr>
              <w:pStyle w:val="Heading2"/>
              <w:jc w:val="both"/>
            </w:pPr>
            <w:sdt>
              <w:sdtPr>
                <w:id w:val="-919949854"/>
                <w:placeholder>
                  <w:docPart w:val="E324FC4DBDD9402882B081BAB3D3AED5"/>
                </w:placeholder>
                <w15:appearance w15:val="hidden"/>
              </w:sdtPr>
              <w:sdtContent>
                <w:r w:rsidR="002711D1" w:rsidRPr="002711D1">
                  <w:rPr>
                    <w:rFonts w:ascii="Century Schoolbook" w:hAnsi="Century Schoolbook"/>
                    <w:sz w:val="24"/>
                    <w:szCs w:val="36"/>
                  </w:rPr>
                  <w:t>Projects</w:t>
                </w:r>
              </w:sdtContent>
            </w:sdt>
          </w:p>
        </w:tc>
      </w:tr>
    </w:tbl>
    <w:p w14:paraId="3C938D5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:rsidRPr="002711D1" w14:paraId="41FB0304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03A22DD5" w14:textId="4E23FAFB" w:rsidR="003A29E4" w:rsidRPr="002711D1" w:rsidRDefault="00000000" w:rsidP="00316C32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695471461"/>
                <w:placeholder>
                  <w:docPart w:val="1385BEDDE93B466A93CCFCA478D941CB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CareSphere | Connect</w:t>
                </w:r>
              </w:sdtContent>
            </w:sdt>
            <w:r w:rsidR="00316C32" w:rsidRPr="002711D1">
              <w:rPr>
                <w:rFonts w:ascii="Century Schoolbook" w:hAnsi="Century Schoolbook"/>
                <w:sz w:val="22"/>
                <w:szCs w:val="28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FC4F514" w14:textId="5A2CA351" w:rsidR="003A29E4" w:rsidRPr="002711D1" w:rsidRDefault="00000000" w:rsidP="00DA4C27">
            <w:pPr>
              <w:jc w:val="right"/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-1502340781"/>
                <w:placeholder>
                  <w:docPart w:val="39A8FA7A359147999191928F93D5CD0F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2023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-439988464"/>
        <w:placeholder>
          <w:docPart w:val="69C5C0A7F6D741F0A681FE00F81EBFE5"/>
        </w:placeholder>
        <w15:appearance w15:val="hidden"/>
      </w:sdtPr>
      <w:sdtContent>
        <w:p w14:paraId="0D375C33" w14:textId="41330FA3" w:rsidR="00595227" w:rsidRPr="002711D1" w:rsidRDefault="00E73A94" w:rsidP="002711D1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A healthcare portal system developed on the MERN tech stack with integration of Electronic Health Record Systems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:rsidRPr="002711D1" w14:paraId="63F72D6F" w14:textId="77777777" w:rsidTr="342F38E0">
        <w:trPr>
          <w:trHeight w:val="264"/>
        </w:trPr>
        <w:tc>
          <w:tcPr>
            <w:tcW w:w="7507" w:type="dxa"/>
          </w:tcPr>
          <w:p w14:paraId="1FD8D6AA" w14:textId="1C52AD85" w:rsidR="00595227" w:rsidRPr="002711D1" w:rsidRDefault="00000000" w:rsidP="005F155B">
            <w:pPr>
              <w:rPr>
                <w:rFonts w:ascii="Century Schoolbook" w:hAnsi="Century Schoolbook"/>
                <w:sz w:val="22"/>
                <w:szCs w:val="28"/>
              </w:rPr>
            </w:pPr>
            <w:sdt>
              <w:sdtPr>
                <w:rPr>
                  <w:rFonts w:ascii="Century Schoolbook" w:hAnsi="Century Schoolbook"/>
                  <w:sz w:val="22"/>
                  <w:szCs w:val="28"/>
                </w:rPr>
                <w:id w:val="373899158"/>
                <w:placeholder>
                  <w:docPart w:val="6EC5DEA27399452BA41E6FCB6C7F984F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hAnsi="Century Schoolbook"/>
                    <w:sz w:val="22"/>
                    <w:szCs w:val="28"/>
                  </w:rPr>
                  <w:t>Technologies</w:t>
                </w:r>
              </w:sdtContent>
            </w:sdt>
          </w:p>
        </w:tc>
        <w:tc>
          <w:tcPr>
            <w:tcW w:w="1900" w:type="dxa"/>
          </w:tcPr>
          <w:p w14:paraId="5CAFEBD5" w14:textId="7A500225" w:rsidR="00595227" w:rsidRPr="002711D1" w:rsidRDefault="00000000" w:rsidP="00DA4C27">
            <w:pPr>
              <w:jc w:val="right"/>
              <w:rPr>
                <w:rFonts w:ascii="Century Schoolbook" w:hAnsi="Century Schoolbook"/>
                <w:sz w:val="22"/>
                <w:szCs w:val="22"/>
              </w:rPr>
            </w:pPr>
            <w:sdt>
              <w:sdtPr>
                <w:rPr>
                  <w:rFonts w:ascii="Century Schoolbook" w:eastAsia="Calibri" w:hAnsi="Century Schoolbook" w:cs="Calibri"/>
                  <w:bCs/>
                  <w:sz w:val="22"/>
                  <w:szCs w:val="22"/>
                </w:rPr>
                <w:id w:val="958078533"/>
                <w:placeholder>
                  <w:docPart w:val="C79D4041887546FA9B5E0BFCB1A01C6B"/>
                </w:placeholder>
                <w15:appearance w15:val="hidden"/>
              </w:sdtPr>
              <w:sdtContent>
                <w:r w:rsidR="00E73A94" w:rsidRPr="002711D1">
                  <w:rPr>
                    <w:rFonts w:ascii="Century Schoolbook" w:eastAsia="Calibri" w:hAnsi="Century Schoolbook" w:cs="Calibri"/>
                    <w:bCs/>
                    <w:sz w:val="22"/>
                    <w:szCs w:val="22"/>
                  </w:rPr>
                  <w:t>-</w:t>
                </w:r>
              </w:sdtContent>
            </w:sdt>
          </w:p>
        </w:tc>
      </w:tr>
    </w:tbl>
    <w:sdt>
      <w:sdtPr>
        <w:rPr>
          <w:rFonts w:ascii="Century Schoolbook" w:hAnsi="Century Schoolbook"/>
          <w:sz w:val="22"/>
          <w:szCs w:val="28"/>
        </w:rPr>
        <w:id w:val="1865176338"/>
        <w:placeholder>
          <w:docPart w:val="746075A32A054EE2834E4EB86A89CF34"/>
        </w:placeholder>
        <w15:appearance w15:val="hidden"/>
      </w:sdtPr>
      <w:sdtContent>
        <w:p w14:paraId="623A3564" w14:textId="4A95B01B" w:rsidR="000A7A1D" w:rsidRPr="0035164C" w:rsidRDefault="00E73A94" w:rsidP="0035164C">
          <w:pPr>
            <w:pStyle w:val="ListBullet"/>
            <w:rPr>
              <w:rFonts w:ascii="Century Schoolbook" w:hAnsi="Century Schoolbook"/>
              <w:sz w:val="22"/>
              <w:szCs w:val="28"/>
            </w:rPr>
          </w:pPr>
          <w:r w:rsidRPr="002711D1">
            <w:rPr>
              <w:rFonts w:ascii="Century Schoolbook" w:hAnsi="Century Schoolbook"/>
              <w:sz w:val="22"/>
              <w:szCs w:val="28"/>
            </w:rPr>
            <w:t>HTML, CSS, JavaScript, React.js, Tailwind CSS</w:t>
          </w:r>
          <w:r w:rsidR="0035164C">
            <w:rPr>
              <w:rFonts w:ascii="Century Schoolbook" w:hAnsi="Century Schoolbook"/>
              <w:sz w:val="22"/>
              <w:szCs w:val="28"/>
            </w:rPr>
            <w:t>, Node.js, Express.js, MongoDB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EF2E2CE" w14:textId="77777777" w:rsidTr="000B4CAB">
        <w:tc>
          <w:tcPr>
            <w:tcW w:w="9360" w:type="dxa"/>
          </w:tcPr>
          <w:p w14:paraId="6E1F39A2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0E8543FA4543481AAE460804CFAAD1E3"/>
                </w:placeholder>
                <w:showingPlcHdr/>
                <w15:appearance w15:val="hidden"/>
              </w:sdtPr>
              <w:sdtContent>
                <w:r w:rsidR="00316C32" w:rsidRPr="002711D1">
                  <w:rPr>
                    <w:rFonts w:ascii="Century Schoolbook" w:hAnsi="Century Schoolbook"/>
                    <w:sz w:val="24"/>
                    <w:szCs w:val="36"/>
                  </w:rPr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06F3C27F" w14:textId="77777777" w:rsidR="00316C32" w:rsidRDefault="00316C32" w:rsidP="00316C32">
      <w:pPr>
        <w:pStyle w:val="Spacebetweentables"/>
      </w:pPr>
    </w:p>
    <w:p w14:paraId="50792474" w14:textId="44097F31" w:rsidR="339651AB" w:rsidRPr="002711D1" w:rsidRDefault="00000000" w:rsidP="00316C32">
      <w:pPr>
        <w:rPr>
          <w:rStyle w:val="NotBold"/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b w:val="0"/>
            <w:bCs/>
            <w:color w:val="auto"/>
            <w:sz w:val="22"/>
            <w:szCs w:val="28"/>
          </w:rPr>
          <w:id w:val="-1995639517"/>
          <w:placeholder>
            <w:docPart w:val="96B3EF3D272C4EBFB4DD2F79419E607F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2711D1">
            <w:rPr>
              <w:rFonts w:ascii="Century Schoolbook" w:hAnsi="Century Schoolbook"/>
              <w:sz w:val="22"/>
              <w:szCs w:val="28"/>
            </w:rPr>
            <w:t>Programming languages:</w:t>
          </w:r>
        </w:sdtContent>
      </w:sdt>
      <w:r w:rsidR="00316C32" w:rsidRPr="002711D1">
        <w:rPr>
          <w:rStyle w:val="NotBold"/>
          <w:rFonts w:ascii="Century Schoolbook" w:hAnsi="Century Schoolbook"/>
          <w:sz w:val="22"/>
          <w:szCs w:val="28"/>
        </w:rPr>
        <w:t xml:space="preserve"> </w:t>
      </w:r>
      <w:sdt>
        <w:sdtPr>
          <w:rPr>
            <w:rStyle w:val="NotBold"/>
            <w:rFonts w:ascii="Century Schoolbook" w:hAnsi="Century Schoolbook"/>
            <w:sz w:val="22"/>
            <w:szCs w:val="28"/>
          </w:rPr>
          <w:id w:val="237139339"/>
          <w:placeholder>
            <w:docPart w:val="60914AD85B404D608909A972736C2DCE"/>
          </w:placeholder>
          <w15:appearance w15:val="hidden"/>
        </w:sdtPr>
        <w:sdtContent>
          <w:r w:rsidR="00E73A94" w:rsidRPr="002711D1">
            <w:rPr>
              <w:rStyle w:val="NotBold"/>
              <w:rFonts w:ascii="Century Schoolbook" w:hAnsi="Century Schoolbook"/>
              <w:sz w:val="22"/>
              <w:szCs w:val="28"/>
            </w:rPr>
            <w:t>HTML, CSS, JavaScript, Python</w:t>
          </w:r>
        </w:sdtContent>
      </w:sdt>
    </w:p>
    <w:p w14:paraId="6DBAD52E" w14:textId="1B5E155E" w:rsidR="633BCDEC" w:rsidRDefault="00000000" w:rsidP="00316C32">
      <w:pPr>
        <w:rPr>
          <w:rStyle w:val="NotBold"/>
          <w:rFonts w:ascii="Century Schoolbook" w:hAnsi="Century Schoolbook"/>
          <w:sz w:val="22"/>
          <w:szCs w:val="28"/>
        </w:rPr>
      </w:pPr>
      <w:sdt>
        <w:sdtPr>
          <w:rPr>
            <w:rFonts w:ascii="Century Schoolbook" w:hAnsi="Century Schoolbook"/>
            <w:b w:val="0"/>
            <w:bCs/>
            <w:color w:val="auto"/>
            <w:sz w:val="22"/>
            <w:szCs w:val="28"/>
          </w:rPr>
          <w:id w:val="1458917226"/>
          <w:placeholder>
            <w:docPart w:val="D98088770A3A4653A8CCFBC3C3C28A9A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2711D1">
            <w:rPr>
              <w:rFonts w:ascii="Century Schoolbook" w:hAnsi="Century Schoolbook"/>
              <w:sz w:val="22"/>
              <w:szCs w:val="28"/>
            </w:rPr>
            <w:t>Computer software/ frameworks:</w:t>
          </w:r>
        </w:sdtContent>
      </w:sdt>
      <w:r w:rsidR="339651AB" w:rsidRPr="002711D1">
        <w:rPr>
          <w:rFonts w:ascii="Century Schoolbook" w:hAnsi="Century Schoolbook"/>
          <w:sz w:val="22"/>
          <w:szCs w:val="28"/>
        </w:rPr>
        <w:t xml:space="preserve">  </w:t>
      </w:r>
      <w:sdt>
        <w:sdtPr>
          <w:rPr>
            <w:rStyle w:val="NotBold"/>
            <w:rFonts w:ascii="Century Schoolbook" w:hAnsi="Century Schoolbook"/>
            <w:sz w:val="22"/>
            <w:szCs w:val="28"/>
          </w:rPr>
          <w:id w:val="-1806777167"/>
          <w:placeholder>
            <w:docPart w:val="E2B1C86152A9419F94117C562C2B5EC9"/>
          </w:placeholder>
          <w15:appearance w15:val="hidden"/>
        </w:sdtPr>
        <w:sdtContent>
          <w:r w:rsidR="00E73A94" w:rsidRPr="002711D1">
            <w:rPr>
              <w:rStyle w:val="NotBold"/>
              <w:rFonts w:ascii="Century Schoolbook" w:hAnsi="Century Schoolbook"/>
              <w:sz w:val="22"/>
              <w:szCs w:val="28"/>
            </w:rPr>
            <w:t>React.js, Next.js, Node.js, Flask, TensorFlow, PyTorch, Scikit-Learn</w:t>
          </w:r>
          <w:r w:rsidR="0035164C">
            <w:rPr>
              <w:rStyle w:val="NotBold"/>
              <w:rFonts w:ascii="Century Schoolbook" w:hAnsi="Century Schoolbook"/>
              <w:sz w:val="22"/>
              <w:szCs w:val="28"/>
            </w:rPr>
            <w:t>, Pandas, NumPy</w:t>
          </w:r>
        </w:sdtContent>
      </w:sdt>
    </w:p>
    <w:p w14:paraId="52768D3B" w14:textId="1973A071" w:rsidR="0035164C" w:rsidRPr="0035164C" w:rsidRDefault="0035164C" w:rsidP="00316C32">
      <w:pPr>
        <w:rPr>
          <w:rStyle w:val="NotBold"/>
          <w:rFonts w:ascii="Century Schoolbook" w:hAnsi="Century Schoolbook"/>
          <w:sz w:val="22"/>
          <w:szCs w:val="28"/>
        </w:rPr>
      </w:pPr>
      <w:r>
        <w:rPr>
          <w:rStyle w:val="NotBold"/>
          <w:rFonts w:ascii="Century Schoolbook" w:hAnsi="Century Schoolbook"/>
          <w:b/>
          <w:bCs w:val="0"/>
          <w:sz w:val="22"/>
          <w:szCs w:val="28"/>
        </w:rPr>
        <w:t xml:space="preserve">Tools and Technologies: </w:t>
      </w:r>
      <w:r>
        <w:rPr>
          <w:rStyle w:val="NotBold"/>
          <w:rFonts w:ascii="Century Schoolbook" w:hAnsi="Century Schoolbook"/>
          <w:sz w:val="22"/>
          <w:szCs w:val="28"/>
        </w:rPr>
        <w:t>Git, Github, Visual Studio Code, LaTeX</w:t>
      </w:r>
    </w:p>
    <w:sectPr w:rsidR="0035164C" w:rsidRPr="0035164C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083D"/>
    <w:multiLevelType w:val="hybridMultilevel"/>
    <w:tmpl w:val="55B8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252B6"/>
    <w:multiLevelType w:val="hybridMultilevel"/>
    <w:tmpl w:val="AA2A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4"/>
  </w:num>
  <w:num w:numId="2" w16cid:durableId="208499492">
    <w:abstractNumId w:val="19"/>
  </w:num>
  <w:num w:numId="3" w16cid:durableId="733358831">
    <w:abstractNumId w:val="6"/>
  </w:num>
  <w:num w:numId="4" w16cid:durableId="700475163">
    <w:abstractNumId w:val="16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8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5"/>
  </w:num>
  <w:num w:numId="19" w16cid:durableId="1631010220">
    <w:abstractNumId w:val="13"/>
  </w:num>
  <w:num w:numId="20" w16cid:durableId="786195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11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6467E"/>
    <w:rsid w:val="002711D1"/>
    <w:rsid w:val="002A338B"/>
    <w:rsid w:val="0030478F"/>
    <w:rsid w:val="00310717"/>
    <w:rsid w:val="00315D21"/>
    <w:rsid w:val="00316C32"/>
    <w:rsid w:val="003222AD"/>
    <w:rsid w:val="00336D74"/>
    <w:rsid w:val="0035164C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470DD"/>
    <w:rsid w:val="005539EB"/>
    <w:rsid w:val="00595227"/>
    <w:rsid w:val="005953C2"/>
    <w:rsid w:val="005D339C"/>
    <w:rsid w:val="005F155B"/>
    <w:rsid w:val="00662603"/>
    <w:rsid w:val="00670EAB"/>
    <w:rsid w:val="00680419"/>
    <w:rsid w:val="006E4C65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8602B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F137F"/>
    <w:rsid w:val="00C57F27"/>
    <w:rsid w:val="00C61E63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3A94"/>
    <w:rsid w:val="00EB23AF"/>
    <w:rsid w:val="00EF2B8F"/>
    <w:rsid w:val="00EF74BA"/>
    <w:rsid w:val="00F02711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E9A5"/>
  <w15:chartTrackingRefBased/>
  <w15:docId w15:val="{D8D47C3F-BA65-4816-A6B3-490C53CC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A61DF095DBD84311ADF88504E8053162">
    <w:name w:val="A61DF095DBD84311ADF88504E8053162"/>
    <w:rsid w:val="00F02711"/>
    <w:pPr>
      <w:spacing w:line="259" w:lineRule="auto"/>
    </w:pPr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28A66C230B4369BC3C2E0AB8B2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6DA4-8B93-46C2-A429-9E330BBEDD97}"/>
      </w:docPartPr>
      <w:docPartBody>
        <w:p w:rsidR="00000000" w:rsidRDefault="00000000">
          <w:pPr>
            <w:pStyle w:val="B828A66C230B4369BC3C2E0AB8B2E890"/>
          </w:pPr>
          <w:r w:rsidRPr="00F9176F">
            <w:t>Full Name</w:t>
          </w:r>
        </w:p>
      </w:docPartBody>
    </w:docPart>
    <w:docPart>
      <w:docPartPr>
        <w:name w:val="654F6104BC1B49AFBB8B7A70133E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EB33F-01DD-4185-B855-EE4A6D14EFB3}"/>
      </w:docPartPr>
      <w:docPartBody>
        <w:p w:rsidR="00000000" w:rsidRDefault="00000000">
          <w:pPr>
            <w:pStyle w:val="654F6104BC1B49AFBB8B7A70133EF0E8"/>
          </w:pPr>
          <w:r w:rsidRPr="002073B6">
            <w:t>yourname@example.com</w:t>
          </w:r>
        </w:p>
      </w:docPartBody>
    </w:docPart>
    <w:docPart>
      <w:docPartPr>
        <w:name w:val="907E03765B8C4E0F8658F6625215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2BAA1-9B2B-4A9D-83CE-08476CE8CC62}"/>
      </w:docPartPr>
      <w:docPartBody>
        <w:p w:rsidR="00000000" w:rsidRDefault="00000000">
          <w:pPr>
            <w:pStyle w:val="907E03765B8C4E0F8658F66252154B41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0EA6BA98B41B452691CCB956EC044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065D-D37A-4F80-9DB3-2804985D3BB0}"/>
      </w:docPartPr>
      <w:docPartBody>
        <w:p w:rsidR="00000000" w:rsidRDefault="00000000">
          <w:pPr>
            <w:pStyle w:val="0EA6BA98B41B452691CCB956EC044241"/>
          </w:pPr>
          <w:r w:rsidRPr="002073B6">
            <w:t>www.example.com</w:t>
          </w:r>
        </w:p>
      </w:docPartBody>
    </w:docPart>
    <w:docPart>
      <w:docPartPr>
        <w:name w:val="23E5766612AD494A9244B8EF65729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1054-E23B-47FE-84CD-195E96DE97BE}"/>
      </w:docPartPr>
      <w:docPartBody>
        <w:p w:rsidR="00000000" w:rsidRDefault="00000000">
          <w:pPr>
            <w:pStyle w:val="23E5766612AD494A9244B8EF65729148"/>
          </w:pPr>
          <w:r w:rsidRPr="00316C32">
            <w:t>Education</w:t>
          </w:r>
        </w:p>
      </w:docPartBody>
    </w:docPart>
    <w:docPart>
      <w:docPartPr>
        <w:name w:val="4020E10E56434078A41AD28CF863A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DF485-E8BA-4755-8D3C-EA3B9F3CDE51}"/>
      </w:docPartPr>
      <w:docPartBody>
        <w:p w:rsidR="00000000" w:rsidRDefault="00000000">
          <w:pPr>
            <w:pStyle w:val="4020E10E56434078A41AD28CF863A760"/>
          </w:pPr>
          <w:r w:rsidRPr="00F9176F">
            <w:t>Graduation year</w:t>
          </w:r>
        </w:p>
      </w:docPartBody>
    </w:docPart>
    <w:docPart>
      <w:docPartPr>
        <w:name w:val="09401184C4AD4B04B0E510D26FAAC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5362-A68D-47F3-AC79-78469EC516D6}"/>
      </w:docPartPr>
      <w:docPartBody>
        <w:p w:rsidR="00000000" w:rsidRDefault="00000000">
          <w:pPr>
            <w:pStyle w:val="09401184C4AD4B04B0E510D26FAACB7F"/>
          </w:pPr>
          <w:r w:rsidRPr="000B4CAB">
            <w:t>Relevant course work:</w:t>
          </w:r>
        </w:p>
      </w:docPartBody>
    </w:docPart>
    <w:docPart>
      <w:docPartPr>
        <w:name w:val="5C476F012DD34A6A9CC83062BBA5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6EBA9-619D-4FE1-858D-D15643F2FCDF}"/>
      </w:docPartPr>
      <w:docPartBody>
        <w:p w:rsidR="00000000" w:rsidRDefault="00000000">
          <w:pPr>
            <w:pStyle w:val="5C476F012DD34A6A9CC83062BBA55A31"/>
          </w:pPr>
          <w:r w:rsidRPr="00F9176F">
            <w:t>Professional experience</w:t>
          </w:r>
        </w:p>
      </w:docPartBody>
    </w:docPart>
    <w:docPart>
      <w:docPartPr>
        <w:name w:val="3CE2F8EB41A245618BC203F3282D6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CE974-305A-4012-95BB-4A21CC8BD07E}"/>
      </w:docPartPr>
      <w:docPartBody>
        <w:p w:rsidR="00000000" w:rsidRDefault="00000000">
          <w:pPr>
            <w:pStyle w:val="3CE2F8EB41A245618BC203F3282D6E35"/>
          </w:pPr>
          <w:r>
            <w:t>Company</w:t>
          </w:r>
        </w:p>
      </w:docPartBody>
    </w:docPart>
    <w:docPart>
      <w:docPartPr>
        <w:name w:val="231110E26FBA45ADB385433A83E8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0FE17-7AE7-455F-91C6-F722EA687A64}"/>
      </w:docPartPr>
      <w:docPartBody>
        <w:p w:rsidR="00000000" w:rsidRDefault="00000000">
          <w:pPr>
            <w:pStyle w:val="231110E26FBA45ADB385433A83E851B1"/>
          </w:pPr>
          <w:r>
            <w:t>Month Year</w:t>
          </w:r>
        </w:p>
      </w:docPartBody>
    </w:docPart>
    <w:docPart>
      <w:docPartPr>
        <w:name w:val="7D2C331C313546C8A9E2103D63C6E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15A1-2A3E-438B-87C1-C4AB08619AAB}"/>
      </w:docPartPr>
      <w:docPartBody>
        <w:p w:rsidR="00000000" w:rsidRDefault="00000000">
          <w:pPr>
            <w:pStyle w:val="7D2C331C313546C8A9E2103D63C6EB04"/>
          </w:pPr>
          <w:r w:rsidRPr="00F9176F">
            <w:t>Role</w:t>
          </w:r>
        </w:p>
      </w:docPartBody>
    </w:docPart>
    <w:docPart>
      <w:docPartPr>
        <w:name w:val="E324FC4DBDD9402882B081BAB3D3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704A6-38FA-422C-97D0-03B935249C87}"/>
      </w:docPartPr>
      <w:docPartBody>
        <w:p w:rsidR="00000000" w:rsidRDefault="00000000">
          <w:pPr>
            <w:pStyle w:val="E324FC4DBDD9402882B081BAB3D3AED5"/>
          </w:pPr>
          <w:r w:rsidRPr="00316C32">
            <w:t>Projects &amp; extracurricular</w:t>
          </w:r>
        </w:p>
      </w:docPartBody>
    </w:docPart>
    <w:docPart>
      <w:docPartPr>
        <w:name w:val="1385BEDDE93B466A93CCFCA478D9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A2DC6-C976-4E13-BFC9-026D960BDBF7}"/>
      </w:docPartPr>
      <w:docPartBody>
        <w:p w:rsidR="00000000" w:rsidRDefault="00000000">
          <w:pPr>
            <w:pStyle w:val="1385BEDDE93B466A93CCFCA478D941CB"/>
          </w:pPr>
          <w:r w:rsidRPr="00316C32">
            <w:t>Project title</w:t>
          </w:r>
        </w:p>
      </w:docPartBody>
    </w:docPart>
    <w:docPart>
      <w:docPartPr>
        <w:name w:val="39A8FA7A359147999191928F93D5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9A77C-AAF5-4610-86A1-5523404608C5}"/>
      </w:docPartPr>
      <w:docPartBody>
        <w:p w:rsidR="00000000" w:rsidRDefault="00000000">
          <w:pPr>
            <w:pStyle w:val="39A8FA7A359147999191928F93D5CD0F"/>
          </w:pPr>
          <w:r w:rsidRPr="00316C32">
            <w:t>Month Year</w:t>
          </w:r>
        </w:p>
      </w:docPartBody>
    </w:docPart>
    <w:docPart>
      <w:docPartPr>
        <w:name w:val="69C5C0A7F6D741F0A681FE00F81E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AF17-F9CE-490B-A5ED-9A00F52B0C60}"/>
      </w:docPartPr>
      <w:docPartBody>
        <w:p w:rsidR="00000000" w:rsidRDefault="00000000">
          <w:pPr>
            <w:pStyle w:val="69C5C0A7F6D741F0A681FE00F81EBFE5"/>
          </w:pPr>
          <w:r w:rsidRPr="00316C32">
            <w:t>Describe what you did/built etc.</w:t>
          </w:r>
        </w:p>
      </w:docPartBody>
    </w:docPart>
    <w:docPart>
      <w:docPartPr>
        <w:name w:val="6EC5DEA27399452BA41E6FCB6C7F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DB58-F2E4-4F79-AA75-15E12123FA9D}"/>
      </w:docPartPr>
      <w:docPartBody>
        <w:p w:rsidR="00000000" w:rsidRDefault="00000000">
          <w:pPr>
            <w:pStyle w:val="6EC5DEA27399452BA41E6FCB6C7F984F"/>
          </w:pPr>
          <w:r>
            <w:t>Leadership experience</w:t>
          </w:r>
        </w:p>
      </w:docPartBody>
    </w:docPart>
    <w:docPart>
      <w:docPartPr>
        <w:name w:val="C79D4041887546FA9B5E0BFCB1A0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976A-9C09-4649-84BB-522E736F43F9}"/>
      </w:docPartPr>
      <w:docPartBody>
        <w:p w:rsidR="00000000" w:rsidRDefault="00000000">
          <w:pPr>
            <w:pStyle w:val="C79D4041887546FA9B5E0BFCB1A01C6B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746075A32A054EE2834E4EB86A89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C84E-CACE-40AD-8120-0A03A03960C9}"/>
      </w:docPartPr>
      <w:docPartBody>
        <w:p w:rsidR="00000000" w:rsidRDefault="00000000">
          <w:pPr>
            <w:pStyle w:val="746075A32A054EE2834E4EB86A89CF34"/>
          </w:pPr>
          <w:r w:rsidRPr="00316C32">
            <w:t>Describe what you did/built etc.</w:t>
          </w:r>
        </w:p>
      </w:docPartBody>
    </w:docPart>
    <w:docPart>
      <w:docPartPr>
        <w:name w:val="0E8543FA4543481AAE460804CFAA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2745-0583-4F48-9D90-384D5F104E8C}"/>
      </w:docPartPr>
      <w:docPartBody>
        <w:p w:rsidR="00000000" w:rsidRDefault="00000000">
          <w:pPr>
            <w:pStyle w:val="0E8543FA4543481AAE460804CFAAD1E3"/>
          </w:pPr>
          <w:r>
            <w:t>Skills</w:t>
          </w:r>
        </w:p>
      </w:docPartBody>
    </w:docPart>
    <w:docPart>
      <w:docPartPr>
        <w:name w:val="96B3EF3D272C4EBFB4DD2F79419E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4C2C-A26F-414D-B161-70BDE87CE94C}"/>
      </w:docPartPr>
      <w:docPartBody>
        <w:p w:rsidR="00000000" w:rsidRDefault="00000000">
          <w:pPr>
            <w:pStyle w:val="96B3EF3D272C4EBFB4DD2F79419E607F"/>
          </w:pPr>
          <w:r w:rsidRPr="00316C32">
            <w:t>Programming languages:</w:t>
          </w:r>
        </w:p>
      </w:docPartBody>
    </w:docPart>
    <w:docPart>
      <w:docPartPr>
        <w:name w:val="60914AD85B404D608909A972736C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9FAA-C2A2-449E-9160-C0EBBEEC8791}"/>
      </w:docPartPr>
      <w:docPartBody>
        <w:p w:rsidR="00000000" w:rsidRDefault="00000000">
          <w:pPr>
            <w:pStyle w:val="60914AD85B404D608909A972736C2DCE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D98088770A3A4653A8CCFBC3C3C2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060C-1E39-4A4C-8FA0-F503ACE12E25}"/>
      </w:docPartPr>
      <w:docPartBody>
        <w:p w:rsidR="00000000" w:rsidRDefault="00000000">
          <w:pPr>
            <w:pStyle w:val="D98088770A3A4653A8CCFBC3C3C28A9A"/>
          </w:pPr>
          <w:r w:rsidRPr="00316C32">
            <w:t>Computer software/ frameworks:</w:t>
          </w:r>
        </w:p>
      </w:docPartBody>
    </w:docPart>
    <w:docPart>
      <w:docPartPr>
        <w:name w:val="E2B1C86152A9419F94117C562C2B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0C4E-298D-471B-9024-3CF6F65FF4BE}"/>
      </w:docPartPr>
      <w:docPartBody>
        <w:p w:rsidR="00000000" w:rsidRDefault="00000000">
          <w:pPr>
            <w:pStyle w:val="E2B1C86152A9419F94117C562C2B5EC9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1099BA8082AD430CB7EEBC0CDE79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84CB-E75C-413E-B90F-760914C57481}"/>
      </w:docPartPr>
      <w:docPartBody>
        <w:p w:rsidR="00000000" w:rsidRDefault="006C5FD1" w:rsidP="006C5FD1">
          <w:pPr>
            <w:pStyle w:val="1099BA8082AD430CB7EEBC0CDE7908DF"/>
          </w:pPr>
          <w:r>
            <w:t>Activity</w:t>
          </w:r>
        </w:p>
      </w:docPartBody>
    </w:docPart>
    <w:docPart>
      <w:docPartPr>
        <w:name w:val="693AECEE1AC24D3B9EC8686E26F9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248F-0E73-4378-85CC-C6064E762D8F}"/>
      </w:docPartPr>
      <w:docPartBody>
        <w:p w:rsidR="00000000" w:rsidRDefault="006C5FD1" w:rsidP="006C5FD1">
          <w:pPr>
            <w:pStyle w:val="693AECEE1AC24D3B9EC8686E26F9849C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25303126433D42AABC689162DF43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4357-292C-4948-BFBD-1C93320EC8B0}"/>
      </w:docPartPr>
      <w:docPartBody>
        <w:p w:rsidR="006C5FD1" w:rsidRPr="00316C32" w:rsidRDefault="006C5FD1" w:rsidP="00316C32">
          <w:pPr>
            <w:pStyle w:val="ListBullet"/>
          </w:pPr>
          <w:r w:rsidRPr="00316C32">
            <w:t xml:space="preserve">Describe what you did/built etc. </w:t>
          </w:r>
        </w:p>
        <w:p w:rsidR="00000000" w:rsidRDefault="006C5FD1" w:rsidP="006C5FD1">
          <w:pPr>
            <w:pStyle w:val="25303126433D42AABC689162DF43DEB5"/>
          </w:pPr>
          <w:r w:rsidRPr="00316C32">
            <w:t>Accomplishments</w:t>
          </w:r>
        </w:p>
      </w:docPartBody>
    </w:docPart>
    <w:docPart>
      <w:docPartPr>
        <w:name w:val="4CAD52C6A42442CD8091087A131F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BDED-0EAE-4BB2-922F-56E3824B2B39}"/>
      </w:docPartPr>
      <w:docPartBody>
        <w:p w:rsidR="00000000" w:rsidRDefault="006C5FD1" w:rsidP="006C5FD1">
          <w:pPr>
            <w:pStyle w:val="4CAD52C6A42442CD8091087A131FD8A1"/>
          </w:pPr>
          <w:r>
            <w:t>Leadership experience</w:t>
          </w:r>
        </w:p>
      </w:docPartBody>
    </w:docPart>
    <w:docPart>
      <w:docPartPr>
        <w:name w:val="A2C122299BCA4A748F082D3827C8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5730-E6AD-4BBC-90FC-D6007E18D249}"/>
      </w:docPartPr>
      <w:docPartBody>
        <w:p w:rsidR="00000000" w:rsidRDefault="006C5FD1" w:rsidP="006C5FD1">
          <w:pPr>
            <w:pStyle w:val="A2C122299BCA4A748F082D3827C81815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683783F997004095961FE2579FC18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56D65-F065-46AB-AE59-7F4BBD2B3B72}"/>
      </w:docPartPr>
      <w:docPartBody>
        <w:p w:rsidR="00000000" w:rsidRDefault="006C5FD1" w:rsidP="006C5FD1">
          <w:pPr>
            <w:pStyle w:val="683783F997004095961FE2579FC18765"/>
          </w:pPr>
          <w:r w:rsidRPr="00316C32">
            <w:t>Describe what you did/built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D1"/>
    <w:rsid w:val="006C5FD1"/>
    <w:rsid w:val="006E4C65"/>
    <w:rsid w:val="00E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8A66C230B4369BC3C2E0AB8B2E890">
    <w:name w:val="B828A66C230B4369BC3C2E0AB8B2E890"/>
  </w:style>
  <w:style w:type="paragraph" w:customStyle="1" w:styleId="654F6104BC1B49AFBB8B7A70133EF0E8">
    <w:name w:val="654F6104BC1B49AFBB8B7A70133EF0E8"/>
  </w:style>
  <w:style w:type="paragraph" w:customStyle="1" w:styleId="907E03765B8C4E0F8658F66252154B41">
    <w:name w:val="907E03765B8C4E0F8658F66252154B41"/>
  </w:style>
  <w:style w:type="paragraph" w:customStyle="1" w:styleId="0EA6BA98B41B452691CCB956EC044241">
    <w:name w:val="0EA6BA98B41B452691CCB956EC044241"/>
  </w:style>
  <w:style w:type="paragraph" w:customStyle="1" w:styleId="23E5766612AD494A9244B8EF65729148">
    <w:name w:val="23E5766612AD494A9244B8EF65729148"/>
  </w:style>
  <w:style w:type="paragraph" w:customStyle="1" w:styleId="EB363E32DA5D450FAC6D84BE56FAEB6B">
    <w:name w:val="EB363E32DA5D450FAC6D84BE56FAEB6B"/>
  </w:style>
  <w:style w:type="paragraph" w:customStyle="1" w:styleId="2725466921AE43ADBF4E215136AE60F9">
    <w:name w:val="2725466921AE43ADBF4E215136AE60F9"/>
  </w:style>
  <w:style w:type="paragraph" w:customStyle="1" w:styleId="4020E10E56434078A41AD28CF863A760">
    <w:name w:val="4020E10E56434078A41AD28CF863A760"/>
  </w:style>
  <w:style w:type="paragraph" w:customStyle="1" w:styleId="7758065E366940D583802AC6F8CFB174">
    <w:name w:val="7758065E366940D583802AC6F8CFB174"/>
  </w:style>
  <w:style w:type="paragraph" w:customStyle="1" w:styleId="09401184C4AD4B04B0E510D26FAACB7F">
    <w:name w:val="09401184C4AD4B04B0E510D26FAACB7F"/>
  </w:style>
  <w:style w:type="paragraph" w:customStyle="1" w:styleId="5C476F012DD34A6A9CC83062BBA55A31">
    <w:name w:val="5C476F012DD34A6A9CC83062BBA55A31"/>
  </w:style>
  <w:style w:type="paragraph" w:customStyle="1" w:styleId="3CE2F8EB41A245618BC203F3282D6E35">
    <w:name w:val="3CE2F8EB41A245618BC203F3282D6E35"/>
  </w:style>
  <w:style w:type="paragraph" w:customStyle="1" w:styleId="F967A4401748438EBF5EB2836ACFCF8A">
    <w:name w:val="F967A4401748438EBF5EB2836ACFCF8A"/>
  </w:style>
  <w:style w:type="paragraph" w:customStyle="1" w:styleId="231110E26FBA45ADB385433A83E851B1">
    <w:name w:val="231110E26FBA45ADB385433A83E851B1"/>
  </w:style>
  <w:style w:type="paragraph" w:customStyle="1" w:styleId="7D2C331C313546C8A9E2103D63C6EB04">
    <w:name w:val="7D2C331C313546C8A9E2103D63C6EB04"/>
  </w:style>
  <w:style w:type="paragraph" w:styleId="ListBullet">
    <w:name w:val="List Bullet"/>
    <w:basedOn w:val="Normal"/>
    <w:uiPriority w:val="99"/>
    <w:rsid w:val="006C5FD1"/>
    <w:pPr>
      <w:numPr>
        <w:numId w:val="1"/>
      </w:numPr>
      <w:spacing w:line="278" w:lineRule="auto"/>
      <w:contextualSpacing/>
    </w:pPr>
    <w:rPr>
      <w:rFonts w:ascii="Franklin Gothic Book" w:hAnsi="Franklin Gothic Book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6C5FD1"/>
    <w:pPr>
      <w:numPr>
        <w:ilvl w:val="1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6C5FD1"/>
    <w:pPr>
      <w:numPr>
        <w:ilvl w:val="2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6C5FD1"/>
    <w:pPr>
      <w:numPr>
        <w:ilvl w:val="3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6C5FD1"/>
    <w:pPr>
      <w:numPr>
        <w:ilvl w:val="4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94E72C394F40428D96A801D30E2EBE40">
    <w:name w:val="94E72C394F40428D96A801D30E2EBE40"/>
  </w:style>
  <w:style w:type="paragraph" w:customStyle="1" w:styleId="6243E4D8A0F842FDBC2F388DB1221E99">
    <w:name w:val="6243E4D8A0F842FDBC2F388DB1221E99"/>
  </w:style>
  <w:style w:type="paragraph" w:customStyle="1" w:styleId="6FC2A287CF5A47D083492E360F3FB47B">
    <w:name w:val="6FC2A287CF5A47D083492E360F3FB47B"/>
  </w:style>
  <w:style w:type="paragraph" w:customStyle="1" w:styleId="011E0BDE6B16418C8BB13A9819E4FF63">
    <w:name w:val="011E0BDE6B16418C8BB13A9819E4FF63"/>
  </w:style>
  <w:style w:type="paragraph" w:customStyle="1" w:styleId="2875898B736A4F9FAECA64E0913A59F8">
    <w:name w:val="2875898B736A4F9FAECA64E0913A59F8"/>
  </w:style>
  <w:style w:type="paragraph" w:customStyle="1" w:styleId="A61DF095DBD84311ADF88504E8053162">
    <w:name w:val="A61DF095DBD84311ADF88504E8053162"/>
  </w:style>
  <w:style w:type="paragraph" w:customStyle="1" w:styleId="8688165C2B0143CE8B92E019E64C0BE7">
    <w:name w:val="8688165C2B0143CE8B92E019E64C0BE7"/>
  </w:style>
  <w:style w:type="paragraph" w:customStyle="1" w:styleId="ACC5D8EF67284BDEB3FBA7E875D92C3B">
    <w:name w:val="ACC5D8EF67284BDEB3FBA7E875D92C3B"/>
  </w:style>
  <w:style w:type="paragraph" w:customStyle="1" w:styleId="90FC1DCA59534635B9E8BB5DA0B984A3">
    <w:name w:val="90FC1DCA59534635B9E8BB5DA0B984A3"/>
  </w:style>
  <w:style w:type="paragraph" w:customStyle="1" w:styleId="56F603FA93A441C3B2FFAEF81173B769">
    <w:name w:val="56F603FA93A441C3B2FFAEF81173B769"/>
  </w:style>
  <w:style w:type="paragraph" w:customStyle="1" w:styleId="40B602E4702E430C97A06ECECCBF5170">
    <w:name w:val="40B602E4702E430C97A06ECECCBF5170"/>
  </w:style>
  <w:style w:type="paragraph" w:customStyle="1" w:styleId="B36D9B5F1ACC4111AEFFFCC2B46667F4">
    <w:name w:val="B36D9B5F1ACC4111AEFFFCC2B46667F4"/>
  </w:style>
  <w:style w:type="paragraph" w:customStyle="1" w:styleId="228F1BDF2DB04A74B4029FD5552BD9CE">
    <w:name w:val="228F1BDF2DB04A74B4029FD5552BD9CE"/>
  </w:style>
  <w:style w:type="paragraph" w:customStyle="1" w:styleId="55452E4001CC4532B6042456E8DED7DE">
    <w:name w:val="55452E4001CC4532B6042456E8DED7DE"/>
  </w:style>
  <w:style w:type="paragraph" w:customStyle="1" w:styleId="A0558C8602F04685A72401C508CC14ED">
    <w:name w:val="A0558C8602F04685A72401C508CC14ED"/>
  </w:style>
  <w:style w:type="paragraph" w:customStyle="1" w:styleId="C52C28676B684360AC640257DEE445A1">
    <w:name w:val="C52C28676B684360AC640257DEE445A1"/>
  </w:style>
  <w:style w:type="paragraph" w:customStyle="1" w:styleId="E324FC4DBDD9402882B081BAB3D3AED5">
    <w:name w:val="E324FC4DBDD9402882B081BAB3D3AED5"/>
  </w:style>
  <w:style w:type="paragraph" w:customStyle="1" w:styleId="1385BEDDE93B466A93CCFCA478D941CB">
    <w:name w:val="1385BEDDE93B466A93CCFCA478D941CB"/>
  </w:style>
  <w:style w:type="paragraph" w:customStyle="1" w:styleId="39A8FA7A359147999191928F93D5CD0F">
    <w:name w:val="39A8FA7A359147999191928F93D5CD0F"/>
  </w:style>
  <w:style w:type="paragraph" w:customStyle="1" w:styleId="69C5C0A7F6D741F0A681FE00F81EBFE5">
    <w:name w:val="69C5C0A7F6D741F0A681FE00F81EBFE5"/>
  </w:style>
  <w:style w:type="paragraph" w:customStyle="1" w:styleId="0B9C37D76B4848B197ED4512C3CFE212">
    <w:name w:val="0B9C37D76B4848B197ED4512C3CFE212"/>
  </w:style>
  <w:style w:type="paragraph" w:customStyle="1" w:styleId="5466623934F840668A1A67E6D27830D7">
    <w:name w:val="5466623934F840668A1A67E6D27830D7"/>
  </w:style>
  <w:style w:type="paragraph" w:customStyle="1" w:styleId="2DD6429B11C0498B95474DBF4AD3203E">
    <w:name w:val="2DD6429B11C0498B95474DBF4AD3203E"/>
  </w:style>
  <w:style w:type="paragraph" w:customStyle="1" w:styleId="6EC5DEA27399452BA41E6FCB6C7F984F">
    <w:name w:val="6EC5DEA27399452BA41E6FCB6C7F984F"/>
  </w:style>
  <w:style w:type="paragraph" w:customStyle="1" w:styleId="C79D4041887546FA9B5E0BFCB1A01C6B">
    <w:name w:val="C79D4041887546FA9B5E0BFCB1A01C6B"/>
  </w:style>
  <w:style w:type="paragraph" w:customStyle="1" w:styleId="746075A32A054EE2834E4EB86A89CF34">
    <w:name w:val="746075A32A054EE2834E4EB86A89CF34"/>
  </w:style>
  <w:style w:type="paragraph" w:customStyle="1" w:styleId="0E8543FA4543481AAE460804CFAAD1E3">
    <w:name w:val="0E8543FA4543481AAE460804CFAAD1E3"/>
  </w:style>
  <w:style w:type="paragraph" w:customStyle="1" w:styleId="96B3EF3D272C4EBFB4DD2F79419E607F">
    <w:name w:val="96B3EF3D272C4EBFB4DD2F79419E607F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60914AD85B404D608909A972736C2DCE">
    <w:name w:val="60914AD85B404D608909A972736C2DCE"/>
  </w:style>
  <w:style w:type="paragraph" w:customStyle="1" w:styleId="D98088770A3A4653A8CCFBC3C3C28A9A">
    <w:name w:val="D98088770A3A4653A8CCFBC3C3C28A9A"/>
  </w:style>
  <w:style w:type="paragraph" w:customStyle="1" w:styleId="E2B1C86152A9419F94117C562C2B5EC9">
    <w:name w:val="E2B1C86152A9419F94117C562C2B5EC9"/>
  </w:style>
  <w:style w:type="paragraph" w:customStyle="1" w:styleId="4D06CEBF2EB14D9B85537970B3E02906">
    <w:name w:val="4D06CEBF2EB14D9B85537970B3E02906"/>
  </w:style>
  <w:style w:type="paragraph" w:customStyle="1" w:styleId="611EECF2920A43EB810A33BCD3A75084">
    <w:name w:val="611EECF2920A43EB810A33BCD3A75084"/>
  </w:style>
  <w:style w:type="paragraph" w:customStyle="1" w:styleId="F48DFF101ADB46F4A92C083FB2485586">
    <w:name w:val="F48DFF101ADB46F4A92C083FB2485586"/>
    <w:rsid w:val="006C5FD1"/>
  </w:style>
  <w:style w:type="paragraph" w:customStyle="1" w:styleId="1099BA8082AD430CB7EEBC0CDE7908DF">
    <w:name w:val="1099BA8082AD430CB7EEBC0CDE7908DF"/>
    <w:rsid w:val="006C5FD1"/>
  </w:style>
  <w:style w:type="paragraph" w:customStyle="1" w:styleId="693AECEE1AC24D3B9EC8686E26F9849C">
    <w:name w:val="693AECEE1AC24D3B9EC8686E26F9849C"/>
    <w:rsid w:val="006C5FD1"/>
  </w:style>
  <w:style w:type="paragraph" w:customStyle="1" w:styleId="25303126433D42AABC689162DF43DEB5">
    <w:name w:val="25303126433D42AABC689162DF43DEB5"/>
    <w:rsid w:val="006C5FD1"/>
  </w:style>
  <w:style w:type="paragraph" w:customStyle="1" w:styleId="4CAD52C6A42442CD8091087A131FD8A1">
    <w:name w:val="4CAD52C6A42442CD8091087A131FD8A1"/>
    <w:rsid w:val="006C5FD1"/>
  </w:style>
  <w:style w:type="paragraph" w:customStyle="1" w:styleId="A2C122299BCA4A748F082D3827C81815">
    <w:name w:val="A2C122299BCA4A748F082D3827C81815"/>
    <w:rsid w:val="006C5FD1"/>
  </w:style>
  <w:style w:type="paragraph" w:customStyle="1" w:styleId="683783F997004095961FE2579FC18765">
    <w:name w:val="683783F997004095961FE2579FC18765"/>
    <w:rsid w:val="006C5FD1"/>
  </w:style>
  <w:style w:type="paragraph" w:customStyle="1" w:styleId="EF9BED29B12942F4A720C0A33DD9A984">
    <w:name w:val="EF9BED29B12942F4A720C0A33DD9A984"/>
    <w:rsid w:val="006C5FD1"/>
  </w:style>
  <w:style w:type="paragraph" w:customStyle="1" w:styleId="6DD8A362C5514C7BA8AAA321D6FBC687">
    <w:name w:val="6DD8A362C5514C7BA8AAA321D6FBC687"/>
    <w:rsid w:val="006C5FD1"/>
  </w:style>
  <w:style w:type="paragraph" w:customStyle="1" w:styleId="FA29E0E8E0C84C8784B797CD34B3C522">
    <w:name w:val="FA29E0E8E0C84C8784B797CD34B3C522"/>
    <w:rsid w:val="006C5FD1"/>
  </w:style>
  <w:style w:type="paragraph" w:customStyle="1" w:styleId="8A0522BC05E8427CBA29DDA4EA8189F8">
    <w:name w:val="8A0522BC05E8427CBA29DDA4EA8189F8"/>
    <w:rsid w:val="006C5FD1"/>
  </w:style>
  <w:style w:type="paragraph" w:customStyle="1" w:styleId="230AA402CE024F77A86B77EE5CE096DA">
    <w:name w:val="230AA402CE024F77A86B77EE5CE096DA"/>
    <w:rsid w:val="006C5FD1"/>
  </w:style>
  <w:style w:type="paragraph" w:customStyle="1" w:styleId="061BE139B28D4C90B724FE37A73A55A7">
    <w:name w:val="061BE139B28D4C90B724FE37A73A55A7"/>
    <w:rsid w:val="006C5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Shafin Rahman</cp:lastModifiedBy>
  <cp:revision>2</cp:revision>
  <cp:lastPrinted>2024-07-09T11:47:00Z</cp:lastPrinted>
  <dcterms:created xsi:type="dcterms:W3CDTF">2024-07-09T11:51:00Z</dcterms:created>
  <dcterms:modified xsi:type="dcterms:W3CDTF">2024-07-09T11:51:00Z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